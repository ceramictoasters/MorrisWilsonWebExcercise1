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1D" w:rsidRDefault="0036073D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03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73D" w:rsidRDefault="0036073D" w:rsidP="0036073D">
      <w:pPr>
        <w:spacing w:after="0" w:line="240" w:lineRule="auto"/>
      </w:pPr>
      <w:r>
        <w:separator/>
      </w:r>
    </w:p>
  </w:endnote>
  <w:endnote w:type="continuationSeparator" w:id="0">
    <w:p w:rsidR="0036073D" w:rsidRDefault="0036073D" w:rsidP="0036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73D" w:rsidRDefault="0036073D" w:rsidP="0036073D">
      <w:pPr>
        <w:spacing w:after="0" w:line="240" w:lineRule="auto"/>
      </w:pPr>
      <w:r>
        <w:separator/>
      </w:r>
    </w:p>
  </w:footnote>
  <w:footnote w:type="continuationSeparator" w:id="0">
    <w:p w:rsidR="0036073D" w:rsidRDefault="0036073D" w:rsidP="0036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3D" w:rsidRDefault="0036073D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3D"/>
    <w:rsid w:val="0036073D"/>
    <w:rsid w:val="0080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A739"/>
  <w15:chartTrackingRefBased/>
  <w15:docId w15:val="{E301BD7D-40C0-4B02-B4A5-F7AAADA3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3D"/>
  </w:style>
  <w:style w:type="paragraph" w:styleId="Footer">
    <w:name w:val="footer"/>
    <w:basedOn w:val="Normal"/>
    <w:link w:val="FooterChar"/>
    <w:uiPriority w:val="99"/>
    <w:unhideWhenUsed/>
    <w:rsid w:val="0036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11FC39E4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Richard P</dc:creator>
  <cp:keywords/>
  <dc:description/>
  <cp:lastModifiedBy>Richard Morris</cp:lastModifiedBy>
  <cp:revision>1</cp:revision>
  <dcterms:created xsi:type="dcterms:W3CDTF">2018-04-04T21:07:00Z</dcterms:created>
  <dcterms:modified xsi:type="dcterms:W3CDTF">2018-04-04T21:09:00Z</dcterms:modified>
</cp:coreProperties>
</file>